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1AF" w:rsidRPr="00BA5C65" w:rsidRDefault="007851AF" w:rsidP="00BA5C65">
      <w:pPr>
        <w:jc w:val="center"/>
        <w:rPr>
          <w:b/>
          <w:sz w:val="32"/>
          <w:szCs w:val="28"/>
        </w:rPr>
      </w:pPr>
      <w:r w:rsidRPr="00BA5C65">
        <w:rPr>
          <w:b/>
          <w:sz w:val="32"/>
          <w:szCs w:val="28"/>
        </w:rPr>
        <w:t xml:space="preserve">Lab </w:t>
      </w:r>
      <w:r>
        <w:rPr>
          <w:b/>
          <w:sz w:val="32"/>
          <w:szCs w:val="28"/>
        </w:rPr>
        <w:t>3</w:t>
      </w:r>
      <w:r w:rsidRPr="00BA5C65">
        <w:rPr>
          <w:b/>
          <w:sz w:val="32"/>
          <w:szCs w:val="28"/>
        </w:rPr>
        <w:t xml:space="preserve">: </w:t>
      </w:r>
      <w:r>
        <w:rPr>
          <w:b/>
          <w:sz w:val="32"/>
          <w:szCs w:val="28"/>
        </w:rPr>
        <w:t>Hash Function and Digital Signature</w:t>
      </w:r>
    </w:p>
    <w:p w:rsidR="007851AF" w:rsidRDefault="007851AF">
      <w:pPr>
        <w:rPr>
          <w:sz w:val="24"/>
          <w:szCs w:val="24"/>
        </w:rPr>
      </w:pPr>
    </w:p>
    <w:p w:rsidR="007851AF" w:rsidRDefault="007851AF">
      <w:pPr>
        <w:rPr>
          <w:sz w:val="24"/>
          <w:szCs w:val="24"/>
        </w:rPr>
      </w:pPr>
      <w:r>
        <w:rPr>
          <w:sz w:val="24"/>
          <w:szCs w:val="24"/>
        </w:rPr>
        <w:t>I decide to lower the difficulty in the final lab of this course. There are two reasons to do so:</w:t>
      </w:r>
    </w:p>
    <w:p w:rsidR="007851AF" w:rsidRDefault="007851AF" w:rsidP="00D86985">
      <w:pPr>
        <w:numPr>
          <w:ilvl w:val="0"/>
          <w:numId w:val="4"/>
        </w:numPr>
        <w:rPr>
          <w:sz w:val="24"/>
          <w:szCs w:val="24"/>
        </w:rPr>
      </w:pPr>
      <w:r>
        <w:rPr>
          <w:sz w:val="24"/>
          <w:szCs w:val="24"/>
        </w:rPr>
        <w:t xml:space="preserve">When the lab problem is difficult, many of you would use Xue Ba’s codes or results. Although “sharing”, a.k.a. cheating, in class is typical in </w:t>
      </w:r>
      <w:smartTag w:uri="urn:schemas-microsoft-com:office:smarttags" w:element="place">
        <w:smartTag w:uri="urn:schemas-microsoft-com:office:smarttags" w:element="country-region">
          <w:r>
            <w:rPr>
              <w:sz w:val="24"/>
              <w:szCs w:val="24"/>
            </w:rPr>
            <w:t>China</w:t>
          </w:r>
        </w:smartTag>
      </w:smartTag>
      <w:r>
        <w:rPr>
          <w:sz w:val="24"/>
          <w:szCs w:val="24"/>
        </w:rPr>
        <w:t xml:space="preserve">, it is my responsibility to tell you that in most countries of the civilized world, cheating is not as fashionable. I do hope everyone to work out this lab independently and grow up with courage to refuse cheating even at the cost of hard efforts or failure. </w:t>
      </w:r>
    </w:p>
    <w:p w:rsidR="007851AF" w:rsidRDefault="007851AF" w:rsidP="00D86985">
      <w:pPr>
        <w:numPr>
          <w:ilvl w:val="0"/>
          <w:numId w:val="4"/>
        </w:numPr>
        <w:rPr>
          <w:sz w:val="24"/>
          <w:szCs w:val="24"/>
        </w:rPr>
      </w:pPr>
      <w:r>
        <w:rPr>
          <w:sz w:val="24"/>
          <w:szCs w:val="24"/>
        </w:rPr>
        <w:t>You are facing numerous final exams. An easy lab could help ease your stress.</w:t>
      </w:r>
      <w:bookmarkStart w:id="0" w:name="_GoBack"/>
      <w:bookmarkEnd w:id="0"/>
    </w:p>
    <w:p w:rsidR="007851AF" w:rsidRDefault="007851AF" w:rsidP="00D86985">
      <w:pPr>
        <w:numPr>
          <w:ilvl w:val="0"/>
          <w:numId w:val="4"/>
        </w:numPr>
        <w:rPr>
          <w:sz w:val="24"/>
          <w:szCs w:val="24"/>
        </w:rPr>
      </w:pPr>
      <w:r>
        <w:rPr>
          <w:sz w:val="24"/>
          <w:szCs w:val="24"/>
        </w:rPr>
        <w:t xml:space="preserve">We have investigated and identified cheaters from previous lab reports. The evidence of cheating and every student’s accumulated score will be published before final exam. </w:t>
      </w:r>
    </w:p>
    <w:p w:rsidR="007851AF" w:rsidRDefault="007851AF">
      <w:pPr>
        <w:rPr>
          <w:sz w:val="24"/>
          <w:szCs w:val="24"/>
        </w:rPr>
      </w:pPr>
    </w:p>
    <w:p w:rsidR="007851AF" w:rsidRDefault="007851AF" w:rsidP="0070346D">
      <w:pPr>
        <w:rPr>
          <w:sz w:val="24"/>
          <w:szCs w:val="24"/>
        </w:rPr>
      </w:pPr>
      <w:r>
        <w:rPr>
          <w:sz w:val="24"/>
          <w:szCs w:val="24"/>
        </w:rPr>
        <w:t>In this lab, your task is to create a self-signed digital certificate which at least contains your student number, your public key, a hash value, and a digital signature. You can use the X.509 format but any format from your creativity is welcomed too. You are responsible to explain the format of your certificate and the difference of self-signed certificate and CA signed certificate.</w:t>
      </w:r>
    </w:p>
    <w:p w:rsidR="007851AF" w:rsidRDefault="007851AF" w:rsidP="0070346D">
      <w:pPr>
        <w:rPr>
          <w:sz w:val="24"/>
          <w:szCs w:val="24"/>
        </w:rPr>
      </w:pPr>
    </w:p>
    <w:p w:rsidR="007851AF" w:rsidRDefault="007851AF" w:rsidP="009E3B31">
      <w:pPr>
        <w:rPr>
          <w:sz w:val="24"/>
          <w:szCs w:val="24"/>
        </w:rPr>
      </w:pPr>
    </w:p>
    <w:p w:rsidR="007851AF" w:rsidRPr="00FD6AD8" w:rsidRDefault="007851AF" w:rsidP="009E3B31">
      <w:pPr>
        <w:rPr>
          <w:sz w:val="24"/>
          <w:szCs w:val="24"/>
        </w:rPr>
      </w:pPr>
    </w:p>
    <w:p w:rsidR="007851AF" w:rsidRDefault="007851AF">
      <w:pPr>
        <w:rPr>
          <w:sz w:val="24"/>
          <w:szCs w:val="24"/>
        </w:rPr>
      </w:pPr>
    </w:p>
    <w:sectPr w:rsidR="007851AF" w:rsidSect="00CA74E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1AF" w:rsidRDefault="007851AF">
      <w:r>
        <w:separator/>
      </w:r>
    </w:p>
  </w:endnote>
  <w:endnote w:type="continuationSeparator" w:id="0">
    <w:p w:rsidR="007851AF" w:rsidRDefault="007851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1AF" w:rsidRDefault="007851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1AF" w:rsidRDefault="007851A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1AF" w:rsidRDefault="007851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1AF" w:rsidRDefault="007851AF">
      <w:r>
        <w:separator/>
      </w:r>
    </w:p>
  </w:footnote>
  <w:footnote w:type="continuationSeparator" w:id="0">
    <w:p w:rsidR="007851AF" w:rsidRDefault="007851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1AF" w:rsidRDefault="007851A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1AF" w:rsidRDefault="007851AF" w:rsidP="00FD6AD8">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1AF" w:rsidRDefault="007851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6E39EC"/>
    <w:multiLevelType w:val="hybridMultilevel"/>
    <w:tmpl w:val="7E4C8DF4"/>
    <w:lvl w:ilvl="0" w:tplc="6DE0968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6B8D4252"/>
    <w:multiLevelType w:val="hybridMultilevel"/>
    <w:tmpl w:val="C9EE568C"/>
    <w:lvl w:ilvl="0" w:tplc="3806C89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6F3E65CA"/>
    <w:multiLevelType w:val="hybridMultilevel"/>
    <w:tmpl w:val="0F5468D6"/>
    <w:lvl w:ilvl="0" w:tplc="FD0691C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73345B14"/>
    <w:multiLevelType w:val="hybridMultilevel"/>
    <w:tmpl w:val="417C98E0"/>
    <w:lvl w:ilvl="0" w:tplc="958481C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073A"/>
    <w:rsid w:val="000672E0"/>
    <w:rsid w:val="000B314E"/>
    <w:rsid w:val="00103CE8"/>
    <w:rsid w:val="001059D2"/>
    <w:rsid w:val="00123A8D"/>
    <w:rsid w:val="001270FD"/>
    <w:rsid w:val="00173D5E"/>
    <w:rsid w:val="00174B4F"/>
    <w:rsid w:val="00184BCA"/>
    <w:rsid w:val="001C7A2A"/>
    <w:rsid w:val="002101CB"/>
    <w:rsid w:val="00283737"/>
    <w:rsid w:val="002A4BF2"/>
    <w:rsid w:val="003071C8"/>
    <w:rsid w:val="00316FD8"/>
    <w:rsid w:val="0032754D"/>
    <w:rsid w:val="003C2DD7"/>
    <w:rsid w:val="003E7909"/>
    <w:rsid w:val="003F01A9"/>
    <w:rsid w:val="00407347"/>
    <w:rsid w:val="00446B25"/>
    <w:rsid w:val="00462978"/>
    <w:rsid w:val="00486C77"/>
    <w:rsid w:val="004F7D37"/>
    <w:rsid w:val="00500A10"/>
    <w:rsid w:val="00502D36"/>
    <w:rsid w:val="00506FA8"/>
    <w:rsid w:val="00537FEC"/>
    <w:rsid w:val="00600699"/>
    <w:rsid w:val="006238DB"/>
    <w:rsid w:val="00625557"/>
    <w:rsid w:val="00655B27"/>
    <w:rsid w:val="00695E11"/>
    <w:rsid w:val="006A612C"/>
    <w:rsid w:val="006C6A5E"/>
    <w:rsid w:val="00700426"/>
    <w:rsid w:val="0070346D"/>
    <w:rsid w:val="007114E2"/>
    <w:rsid w:val="00714D4F"/>
    <w:rsid w:val="00721AC8"/>
    <w:rsid w:val="007473EB"/>
    <w:rsid w:val="00774CD8"/>
    <w:rsid w:val="00784BBA"/>
    <w:rsid w:val="007851AF"/>
    <w:rsid w:val="007A1F51"/>
    <w:rsid w:val="007C4216"/>
    <w:rsid w:val="007F57A7"/>
    <w:rsid w:val="00847D50"/>
    <w:rsid w:val="00854E97"/>
    <w:rsid w:val="008D5445"/>
    <w:rsid w:val="008E1270"/>
    <w:rsid w:val="009518A9"/>
    <w:rsid w:val="0096354F"/>
    <w:rsid w:val="00985ED7"/>
    <w:rsid w:val="0099091E"/>
    <w:rsid w:val="009A7704"/>
    <w:rsid w:val="009B3152"/>
    <w:rsid w:val="009C073A"/>
    <w:rsid w:val="009C2745"/>
    <w:rsid w:val="009E3B31"/>
    <w:rsid w:val="009E6FB4"/>
    <w:rsid w:val="009F42EC"/>
    <w:rsid w:val="00A3694E"/>
    <w:rsid w:val="00A40EAB"/>
    <w:rsid w:val="00A42EB7"/>
    <w:rsid w:val="00A54E5A"/>
    <w:rsid w:val="00A945BC"/>
    <w:rsid w:val="00AD3E52"/>
    <w:rsid w:val="00AD5774"/>
    <w:rsid w:val="00B3031B"/>
    <w:rsid w:val="00B6439C"/>
    <w:rsid w:val="00B92856"/>
    <w:rsid w:val="00B928C1"/>
    <w:rsid w:val="00B93A7C"/>
    <w:rsid w:val="00BA0ACD"/>
    <w:rsid w:val="00BA5C65"/>
    <w:rsid w:val="00C00C91"/>
    <w:rsid w:val="00C169C5"/>
    <w:rsid w:val="00C24E35"/>
    <w:rsid w:val="00CA74EA"/>
    <w:rsid w:val="00CC09BB"/>
    <w:rsid w:val="00D01394"/>
    <w:rsid w:val="00D623AD"/>
    <w:rsid w:val="00D86985"/>
    <w:rsid w:val="00E40CC0"/>
    <w:rsid w:val="00E606F6"/>
    <w:rsid w:val="00E808DB"/>
    <w:rsid w:val="00E8318E"/>
    <w:rsid w:val="00E85ED6"/>
    <w:rsid w:val="00EA356B"/>
    <w:rsid w:val="00EC665F"/>
    <w:rsid w:val="00F14621"/>
    <w:rsid w:val="00F418B3"/>
    <w:rsid w:val="00F67808"/>
    <w:rsid w:val="00F67C42"/>
    <w:rsid w:val="00F75155"/>
    <w:rsid w:val="00FC0548"/>
    <w:rsid w:val="00FD6AD8"/>
    <w:rsid w:val="00FF71B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4EA"/>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00699"/>
    <w:pPr>
      <w:ind w:firstLineChars="200" w:firstLine="420"/>
    </w:pPr>
  </w:style>
  <w:style w:type="paragraph" w:styleId="Header">
    <w:name w:val="header"/>
    <w:basedOn w:val="Normal"/>
    <w:link w:val="HeaderChar"/>
    <w:uiPriority w:val="99"/>
    <w:rsid w:val="00500A10"/>
    <w:pPr>
      <w:pBdr>
        <w:bottom w:val="single" w:sz="6" w:space="1" w:color="auto"/>
      </w:pBdr>
      <w:tabs>
        <w:tab w:val="center" w:pos="4153"/>
        <w:tab w:val="right" w:pos="8306"/>
      </w:tabs>
      <w:snapToGrid w:val="0"/>
      <w:jc w:val="center"/>
    </w:pPr>
    <w:rPr>
      <w:kern w:val="0"/>
      <w:sz w:val="18"/>
      <w:szCs w:val="20"/>
    </w:rPr>
  </w:style>
  <w:style w:type="character" w:customStyle="1" w:styleId="HeaderChar">
    <w:name w:val="Header Char"/>
    <w:basedOn w:val="DefaultParagraphFont"/>
    <w:link w:val="Header"/>
    <w:uiPriority w:val="99"/>
    <w:semiHidden/>
    <w:locked/>
    <w:rsid w:val="00A54E5A"/>
    <w:rPr>
      <w:sz w:val="18"/>
    </w:rPr>
  </w:style>
  <w:style w:type="paragraph" w:styleId="Footer">
    <w:name w:val="footer"/>
    <w:basedOn w:val="Normal"/>
    <w:link w:val="FooterChar"/>
    <w:uiPriority w:val="99"/>
    <w:rsid w:val="00500A10"/>
    <w:pPr>
      <w:tabs>
        <w:tab w:val="center" w:pos="4153"/>
        <w:tab w:val="right" w:pos="8306"/>
      </w:tabs>
      <w:snapToGrid w:val="0"/>
      <w:jc w:val="left"/>
    </w:pPr>
    <w:rPr>
      <w:kern w:val="0"/>
      <w:sz w:val="18"/>
      <w:szCs w:val="20"/>
    </w:rPr>
  </w:style>
  <w:style w:type="character" w:customStyle="1" w:styleId="FooterChar">
    <w:name w:val="Footer Char"/>
    <w:basedOn w:val="DefaultParagraphFont"/>
    <w:link w:val="Footer"/>
    <w:uiPriority w:val="99"/>
    <w:semiHidden/>
    <w:locked/>
    <w:rsid w:val="00A54E5A"/>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283</TotalTime>
  <Pages>1</Pages>
  <Words>178</Words>
  <Characters>1018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肖晟</dc:creator>
  <cp:keywords/>
  <dc:description/>
  <cp:lastModifiedBy>deeplm</cp:lastModifiedBy>
  <cp:revision>78</cp:revision>
  <dcterms:created xsi:type="dcterms:W3CDTF">2014-04-23T12:35:00Z</dcterms:created>
  <dcterms:modified xsi:type="dcterms:W3CDTF">2015-06-18T08:01:00Z</dcterms:modified>
</cp:coreProperties>
</file>